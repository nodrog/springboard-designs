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D7" w:rsidRPr="00B014D7" w:rsidRDefault="00DA5FD8">
      <w:pPr>
        <w:rPr>
          <w:rFonts w:ascii="Segoe Script" w:hAnsi="Segoe Script"/>
          <w:b/>
          <w:color w:val="83D64A"/>
          <w:sz w:val="48"/>
          <w:szCs w:val="48"/>
        </w:rPr>
      </w:pPr>
      <w:r>
        <w:rPr>
          <w:rFonts w:ascii="Segoe Script" w:hAnsi="Segoe Script"/>
          <w:b/>
          <w:noProof/>
          <w:color w:val="83D64A"/>
          <w:sz w:val="48"/>
          <w:szCs w:val="48"/>
        </w:rPr>
        <w:drawing>
          <wp:inline distT="0" distB="0" distL="0" distR="0">
            <wp:extent cx="2362200" cy="2044700"/>
            <wp:effectExtent l="25400" t="0" r="0" b="0"/>
            <wp:docPr id="13" name="Picture 12" descr="invoice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 head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8" w:rsidRPr="00E470C9" w:rsidRDefault="00DA5FD8" w:rsidP="00DA5FD8">
      <w:pPr>
        <w:pStyle w:val="DatesNotes"/>
        <w:rPr>
          <w:rFonts w:asciiTheme="minorHAnsi" w:hAnsiTheme="minorHAnsi"/>
          <w:lang w:val="en-GB"/>
        </w:rPr>
      </w:pPr>
      <w:r w:rsidRPr="00E470C9">
        <w:rPr>
          <w:rFonts w:asciiTheme="minorHAnsi" w:hAnsiTheme="minorHAnsi"/>
          <w:lang w:val="en-GB"/>
        </w:rPr>
        <w:t>INVOICE No: 8027/898/899/900</w:t>
      </w:r>
    </w:p>
    <w:p w:rsidR="00671586" w:rsidRPr="004508E9" w:rsidRDefault="00DA5FD8" w:rsidP="00DA5FD8">
      <w:pPr>
        <w:rPr>
          <w:rFonts w:ascii="Segoe Script" w:hAnsi="Segoe Script"/>
          <w:b/>
          <w:color w:val="92D050"/>
          <w:sz w:val="48"/>
          <w:szCs w:val="48"/>
          <w:u w:val="single"/>
        </w:rPr>
      </w:pPr>
      <w:proofErr w:type="spellStart"/>
      <w:r w:rsidRPr="00E470C9">
        <w:rPr>
          <w:rFonts w:asciiTheme="minorHAnsi" w:hAnsiTheme="minorHAnsi"/>
          <w:lang w:val="en-GB"/>
        </w:rPr>
        <w:t>Proforma</w:t>
      </w:r>
      <w:proofErr w:type="spellEnd"/>
      <w:r w:rsidRPr="00E470C9">
        <w:rPr>
          <w:rFonts w:asciiTheme="minorHAnsi" w:hAnsiTheme="minorHAnsi"/>
          <w:lang w:val="en-GB"/>
        </w:rPr>
        <w:t xml:space="preserve"> Invoice</w:t>
      </w:r>
    </w:p>
    <w:p w:rsidR="00671586" w:rsidRPr="00E470C9" w:rsidRDefault="00671586">
      <w:pPr>
        <w:rPr>
          <w:rFonts w:asciiTheme="minorHAnsi" w:hAnsiTheme="minorHAnsi"/>
          <w:lang w:val="en-GB"/>
        </w:rPr>
      </w:pPr>
    </w:p>
    <w:tbl>
      <w:tblPr>
        <w:tblW w:w="1080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0"/>
        <w:gridCol w:w="5400"/>
      </w:tblGrid>
      <w:tr w:rsidR="00671586" w:rsidRPr="00E470C9">
        <w:trPr>
          <w:trHeight w:hRule="exact" w:val="240"/>
        </w:trPr>
        <w:tc>
          <w:tcPr>
            <w:tcW w:w="5400" w:type="dxa"/>
          </w:tcPr>
          <w:p w:rsidR="00671586" w:rsidRPr="00E470C9" w:rsidRDefault="00671586" w:rsidP="004508E9">
            <w:pPr>
              <w:pStyle w:val="DatesNotes"/>
              <w:rPr>
                <w:rFonts w:asciiTheme="minorHAnsi" w:hAnsiTheme="minorHAnsi"/>
                <w:b w:val="0"/>
                <w:lang w:val="en-GB"/>
              </w:rPr>
            </w:pPr>
            <w:r w:rsidRPr="00E470C9">
              <w:rPr>
                <w:rFonts w:asciiTheme="minorHAnsi" w:hAnsiTheme="minorHAnsi"/>
                <w:lang w:val="en-GB"/>
              </w:rPr>
              <w:t>To:</w:t>
            </w:r>
            <w:r w:rsidR="00F6017A" w:rsidRPr="00E470C9">
              <w:rPr>
                <w:rFonts w:asciiTheme="minorHAnsi" w:hAnsiTheme="minorHAnsi"/>
                <w:b w:val="0"/>
                <w:lang w:val="en-GB"/>
              </w:rPr>
              <w:t xml:space="preserve"> </w:t>
            </w:r>
            <w:r w:rsidR="004508E9" w:rsidRPr="00E470C9">
              <w:rPr>
                <w:rFonts w:asciiTheme="minorHAnsi" w:hAnsiTheme="minorHAnsi"/>
                <w:b w:val="0"/>
                <w:lang w:val="en-GB"/>
              </w:rPr>
              <w:t>Look Fabulous Forever</w:t>
            </w:r>
          </w:p>
        </w:tc>
        <w:tc>
          <w:tcPr>
            <w:tcW w:w="5400" w:type="dxa"/>
          </w:tcPr>
          <w:p w:rsidR="00671586" w:rsidRPr="00E470C9" w:rsidRDefault="00671586">
            <w:pPr>
              <w:pStyle w:val="DatesNotes"/>
              <w:rPr>
                <w:rFonts w:asciiTheme="minorHAnsi" w:hAnsiTheme="minorHAnsi"/>
                <w:b w:val="0"/>
                <w:lang w:val="en-GB"/>
              </w:rPr>
            </w:pPr>
            <w:r w:rsidRPr="00E470C9">
              <w:rPr>
                <w:rFonts w:asciiTheme="minorHAnsi" w:hAnsiTheme="minorHAnsi"/>
                <w:lang w:val="en-GB"/>
              </w:rPr>
              <w:t>Delivery Address:</w:t>
            </w:r>
            <w:r w:rsidRPr="00E470C9">
              <w:rPr>
                <w:rFonts w:asciiTheme="minorHAnsi" w:hAnsiTheme="minorHAnsi"/>
                <w:b w:val="0"/>
                <w:lang w:val="en-GB"/>
              </w:rPr>
              <w:t xml:space="preserve"> </w:t>
            </w:r>
          </w:p>
        </w:tc>
      </w:tr>
      <w:tr w:rsidR="00671586" w:rsidRPr="00E470C9">
        <w:trPr>
          <w:trHeight w:hRule="exact" w:val="240"/>
        </w:trPr>
        <w:tc>
          <w:tcPr>
            <w:tcW w:w="5400" w:type="dxa"/>
          </w:tcPr>
          <w:p w:rsidR="00671586" w:rsidRPr="00E470C9" w:rsidRDefault="00E16FB1" w:rsidP="00AB123B">
            <w:pPr>
              <w:rPr>
                <w:rFonts w:asciiTheme="minorHAnsi" w:hAnsiTheme="minorHAnsi"/>
                <w:lang w:val="en-GB"/>
              </w:rPr>
            </w:pPr>
            <w:r w:rsidRPr="00E470C9">
              <w:rPr>
                <w:rFonts w:asciiTheme="minorHAnsi" w:hAnsiTheme="minorHAnsi"/>
                <w:lang w:val="en-GB"/>
              </w:rPr>
              <w:t xml:space="preserve"> </w:t>
            </w:r>
            <w:r w:rsidR="00AB123B" w:rsidRPr="00E470C9">
              <w:rPr>
                <w:rFonts w:asciiTheme="minorHAnsi" w:hAnsiTheme="minorHAnsi"/>
                <w:lang w:val="en-GB"/>
              </w:rPr>
              <w:t>The Old Town Hall</w:t>
            </w:r>
          </w:p>
        </w:tc>
        <w:tc>
          <w:tcPr>
            <w:tcW w:w="5400" w:type="dxa"/>
          </w:tcPr>
          <w:p w:rsidR="00671586" w:rsidRPr="00E470C9" w:rsidRDefault="00B014D7" w:rsidP="00AB123B">
            <w:pPr>
              <w:pStyle w:val="DatesNotes"/>
              <w:rPr>
                <w:rFonts w:asciiTheme="minorHAnsi" w:hAnsiTheme="minorHAnsi"/>
                <w:b w:val="0"/>
                <w:bCs/>
                <w:lang w:val="en-GB"/>
              </w:rPr>
            </w:pPr>
            <w:r w:rsidRPr="00E470C9">
              <w:rPr>
                <w:rFonts w:asciiTheme="minorHAnsi" w:hAnsiTheme="minorHAnsi"/>
                <w:b w:val="0"/>
                <w:bCs/>
                <w:lang w:val="en-GB"/>
              </w:rPr>
              <w:t xml:space="preserve">Dooley Rumble </w:t>
            </w:r>
          </w:p>
        </w:tc>
      </w:tr>
      <w:tr w:rsidR="00671586" w:rsidRPr="00E470C9">
        <w:trPr>
          <w:trHeight w:hRule="exact" w:val="240"/>
        </w:trPr>
        <w:tc>
          <w:tcPr>
            <w:tcW w:w="5400" w:type="dxa"/>
          </w:tcPr>
          <w:p w:rsidR="00671586" w:rsidRPr="00E470C9" w:rsidRDefault="00E16FB1" w:rsidP="00AB123B">
            <w:pPr>
              <w:rPr>
                <w:rFonts w:asciiTheme="minorHAnsi" w:hAnsiTheme="minorHAnsi"/>
                <w:bCs/>
                <w:lang w:val="en-GB"/>
              </w:rPr>
            </w:pPr>
            <w:r w:rsidRPr="00E470C9">
              <w:rPr>
                <w:rFonts w:asciiTheme="minorHAnsi" w:hAnsiTheme="minorHAnsi"/>
                <w:bCs/>
                <w:lang w:val="en-GB"/>
              </w:rPr>
              <w:t xml:space="preserve"> </w:t>
            </w:r>
            <w:r w:rsidR="00AB123B" w:rsidRPr="00E470C9">
              <w:rPr>
                <w:rFonts w:asciiTheme="minorHAnsi" w:hAnsiTheme="minorHAnsi"/>
                <w:bCs/>
                <w:lang w:val="en-GB"/>
              </w:rPr>
              <w:t>4 Queens Road</w:t>
            </w:r>
          </w:p>
        </w:tc>
        <w:tc>
          <w:tcPr>
            <w:tcW w:w="5400" w:type="dxa"/>
          </w:tcPr>
          <w:p w:rsidR="00671586" w:rsidRPr="00E470C9" w:rsidRDefault="00B014D7">
            <w:pPr>
              <w:ind w:left="720" w:hanging="720"/>
              <w:rPr>
                <w:rFonts w:asciiTheme="minorHAnsi" w:hAnsiTheme="minorHAnsi"/>
                <w:bCs/>
                <w:lang w:val="en-GB"/>
              </w:rPr>
            </w:pPr>
            <w:proofErr w:type="spellStart"/>
            <w:r w:rsidRPr="00E470C9">
              <w:rPr>
                <w:rFonts w:asciiTheme="minorHAnsi" w:hAnsiTheme="minorHAnsi"/>
                <w:bCs/>
                <w:lang w:val="en-GB"/>
              </w:rPr>
              <w:t>Claydon</w:t>
            </w:r>
            <w:proofErr w:type="spellEnd"/>
            <w:r w:rsidRPr="00E470C9">
              <w:rPr>
                <w:rFonts w:asciiTheme="minorHAnsi" w:hAnsiTheme="minorHAnsi"/>
                <w:bCs/>
                <w:lang w:val="en-GB"/>
              </w:rPr>
              <w:t xml:space="preserve"> Business Park</w:t>
            </w:r>
          </w:p>
        </w:tc>
      </w:tr>
      <w:tr w:rsidR="00671586" w:rsidRPr="00E470C9">
        <w:trPr>
          <w:trHeight w:hRule="exact" w:val="240"/>
        </w:trPr>
        <w:tc>
          <w:tcPr>
            <w:tcW w:w="5400" w:type="dxa"/>
          </w:tcPr>
          <w:p w:rsidR="00671586" w:rsidRPr="00E470C9" w:rsidRDefault="00E16FB1" w:rsidP="00395F9F">
            <w:pPr>
              <w:rPr>
                <w:rFonts w:asciiTheme="minorHAnsi" w:hAnsiTheme="minorHAnsi"/>
                <w:bCs/>
                <w:lang w:val="en-GB"/>
              </w:rPr>
            </w:pPr>
            <w:r w:rsidRPr="00E470C9">
              <w:rPr>
                <w:rFonts w:asciiTheme="minorHAnsi" w:hAnsiTheme="minorHAnsi"/>
                <w:bCs/>
                <w:lang w:val="en-GB"/>
              </w:rPr>
              <w:t xml:space="preserve"> </w:t>
            </w:r>
            <w:r w:rsidR="00395F9F" w:rsidRPr="00E470C9">
              <w:rPr>
                <w:rFonts w:asciiTheme="minorHAnsi" w:hAnsiTheme="minorHAnsi"/>
                <w:bCs/>
                <w:lang w:val="en-GB"/>
              </w:rPr>
              <w:t>London</w:t>
            </w:r>
          </w:p>
        </w:tc>
        <w:tc>
          <w:tcPr>
            <w:tcW w:w="5400" w:type="dxa"/>
          </w:tcPr>
          <w:p w:rsidR="00671586" w:rsidRPr="00E470C9" w:rsidRDefault="00B014D7">
            <w:pPr>
              <w:ind w:left="720" w:hanging="720"/>
              <w:rPr>
                <w:rFonts w:asciiTheme="minorHAnsi" w:hAnsiTheme="minorHAnsi"/>
                <w:bCs/>
                <w:lang w:val="en-GB"/>
              </w:rPr>
            </w:pPr>
            <w:r w:rsidRPr="00E470C9">
              <w:rPr>
                <w:rFonts w:asciiTheme="minorHAnsi" w:hAnsiTheme="minorHAnsi"/>
                <w:bCs/>
                <w:lang w:val="en-GB"/>
              </w:rPr>
              <w:t>Ipswich</w:t>
            </w:r>
          </w:p>
        </w:tc>
      </w:tr>
      <w:tr w:rsidR="00671586" w:rsidRPr="00E470C9">
        <w:trPr>
          <w:trHeight w:hRule="exact" w:val="240"/>
        </w:trPr>
        <w:tc>
          <w:tcPr>
            <w:tcW w:w="5400" w:type="dxa"/>
          </w:tcPr>
          <w:p w:rsidR="00671586" w:rsidRPr="00E470C9" w:rsidRDefault="00AB123B" w:rsidP="00AB123B">
            <w:pPr>
              <w:rPr>
                <w:rFonts w:asciiTheme="minorHAnsi" w:hAnsiTheme="minorHAnsi"/>
                <w:bCs/>
                <w:lang w:val="en-GB"/>
              </w:rPr>
            </w:pPr>
            <w:r w:rsidRPr="00E470C9">
              <w:rPr>
                <w:rFonts w:asciiTheme="minorHAnsi" w:hAnsiTheme="minorHAnsi"/>
                <w:bCs/>
                <w:lang w:val="en-GB"/>
              </w:rPr>
              <w:t>S</w:t>
            </w:r>
            <w:r w:rsidR="00395F9F" w:rsidRPr="00E470C9">
              <w:rPr>
                <w:rFonts w:asciiTheme="minorHAnsi" w:hAnsiTheme="minorHAnsi"/>
                <w:bCs/>
                <w:lang w:val="en-GB"/>
              </w:rPr>
              <w:t>W</w:t>
            </w:r>
            <w:r w:rsidRPr="00E470C9">
              <w:rPr>
                <w:rFonts w:asciiTheme="minorHAnsi" w:hAnsiTheme="minorHAnsi"/>
                <w:bCs/>
                <w:lang w:val="en-GB"/>
              </w:rPr>
              <w:t>19</w:t>
            </w:r>
          </w:p>
        </w:tc>
        <w:tc>
          <w:tcPr>
            <w:tcW w:w="5400" w:type="dxa"/>
          </w:tcPr>
          <w:p w:rsidR="00671586" w:rsidRPr="00E470C9" w:rsidRDefault="00B014D7">
            <w:pPr>
              <w:pStyle w:val="Heading4"/>
              <w:rPr>
                <w:rFonts w:asciiTheme="minorHAnsi" w:hAnsiTheme="minorHAnsi"/>
                <w:b w:val="0"/>
              </w:rPr>
            </w:pPr>
            <w:r w:rsidRPr="00E470C9">
              <w:rPr>
                <w:rFonts w:asciiTheme="minorHAnsi" w:hAnsiTheme="minorHAnsi"/>
                <w:b w:val="0"/>
              </w:rPr>
              <w:t>IP6 0NL</w:t>
            </w:r>
          </w:p>
        </w:tc>
      </w:tr>
      <w:tr w:rsidR="0083608A" w:rsidRPr="00E470C9">
        <w:trPr>
          <w:trHeight w:hRule="exact" w:val="240"/>
        </w:trPr>
        <w:tc>
          <w:tcPr>
            <w:tcW w:w="5400" w:type="dxa"/>
          </w:tcPr>
          <w:p w:rsidR="0083608A" w:rsidRPr="00E470C9" w:rsidRDefault="0083608A" w:rsidP="00395F9F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5400" w:type="dxa"/>
          </w:tcPr>
          <w:p w:rsidR="0083608A" w:rsidRPr="00E470C9" w:rsidRDefault="0083608A">
            <w:pPr>
              <w:pStyle w:val="Heading4"/>
              <w:rPr>
                <w:rFonts w:asciiTheme="minorHAnsi" w:hAnsiTheme="minorHAnsi"/>
              </w:rPr>
            </w:pPr>
          </w:p>
        </w:tc>
      </w:tr>
    </w:tbl>
    <w:p w:rsidR="00671586" w:rsidRPr="00E470C9" w:rsidRDefault="00671586">
      <w:pPr>
        <w:pStyle w:val="DatesNotes"/>
        <w:rPr>
          <w:rFonts w:asciiTheme="minorHAnsi" w:hAnsiTheme="minorHAnsi"/>
          <w:lang w:val="en-GB"/>
        </w:rPr>
      </w:pPr>
      <w:r w:rsidRPr="00E470C9">
        <w:rPr>
          <w:rFonts w:asciiTheme="minorHAnsi" w:hAnsiTheme="minorHAnsi"/>
          <w:lang w:val="en-GB"/>
        </w:rPr>
        <w:t xml:space="preserve">   </w:t>
      </w:r>
      <w:r w:rsidRPr="00E470C9">
        <w:rPr>
          <w:rFonts w:asciiTheme="minorHAnsi" w:hAnsiTheme="minorHAnsi"/>
          <w:lang w:val="en-GB"/>
        </w:rPr>
        <w:tab/>
      </w:r>
      <w:r w:rsidRPr="00E470C9">
        <w:rPr>
          <w:rFonts w:asciiTheme="minorHAnsi" w:hAnsiTheme="minorHAnsi"/>
          <w:lang w:val="en-GB"/>
        </w:rPr>
        <w:tab/>
      </w:r>
    </w:p>
    <w:p w:rsidR="00671586" w:rsidRPr="00E470C9" w:rsidRDefault="00671586">
      <w:pPr>
        <w:pStyle w:val="DatesNotes"/>
        <w:rPr>
          <w:rFonts w:asciiTheme="minorHAnsi" w:hAnsiTheme="minorHAnsi"/>
          <w:bCs/>
          <w:lang w:val="en-GB"/>
        </w:rPr>
      </w:pPr>
    </w:p>
    <w:tbl>
      <w:tblPr>
        <w:tblW w:w="1080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1800"/>
        <w:gridCol w:w="1800"/>
        <w:gridCol w:w="1800"/>
        <w:gridCol w:w="1800"/>
        <w:gridCol w:w="1800"/>
      </w:tblGrid>
      <w:tr w:rsidR="00671586" w:rsidRPr="00E470C9"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/>
                <w:color w:val="auto"/>
                <w:lang w:val="en-GB"/>
              </w:rPr>
            </w:pPr>
            <w:r w:rsidRPr="00E470C9">
              <w:rPr>
                <w:rFonts w:asciiTheme="minorHAnsi" w:hAnsiTheme="minorHAnsi"/>
                <w:color w:val="auto"/>
                <w:lang w:val="en-GB"/>
              </w:rPr>
              <w:t>date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/>
                <w:color w:val="auto"/>
                <w:lang w:val="en-GB"/>
              </w:rPr>
            </w:pPr>
            <w:r w:rsidRPr="00E470C9">
              <w:rPr>
                <w:rFonts w:asciiTheme="minorHAnsi" w:hAnsiTheme="minorHAnsi"/>
                <w:color w:val="auto"/>
                <w:lang w:val="en-GB"/>
              </w:rPr>
              <w:t>order no.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/>
                <w:color w:val="auto"/>
                <w:lang w:val="en-GB"/>
              </w:rPr>
            </w:pPr>
            <w:r w:rsidRPr="00E470C9">
              <w:rPr>
                <w:rFonts w:asciiTheme="minorHAnsi" w:hAnsiTheme="minorHAnsi"/>
                <w:color w:val="auto"/>
                <w:lang w:val="en-GB"/>
              </w:rPr>
              <w:t>delivery date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/>
                <w:color w:val="auto"/>
                <w:lang w:val="en-GB"/>
              </w:rPr>
            </w:pPr>
            <w:r w:rsidRPr="00E470C9">
              <w:rPr>
                <w:rFonts w:asciiTheme="minorHAnsi" w:hAnsiTheme="minorHAnsi"/>
                <w:color w:val="auto"/>
                <w:lang w:val="en-GB"/>
              </w:rPr>
              <w:t>Shipped via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/>
                <w:color w:val="auto"/>
                <w:lang w:val="en-GB"/>
              </w:rPr>
            </w:pPr>
            <w:r w:rsidRPr="00E470C9">
              <w:rPr>
                <w:rFonts w:asciiTheme="minorHAnsi" w:hAnsiTheme="minorHAnsi"/>
                <w:color w:val="auto"/>
                <w:lang w:val="en-GB"/>
              </w:rPr>
              <w:t>invoice no.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E16FB1" w:rsidP="0033553A">
            <w:pPr>
              <w:pStyle w:val="ColumnHead"/>
              <w:rPr>
                <w:rFonts w:asciiTheme="minorHAnsi" w:hAnsiTheme="minorHAnsi"/>
                <w:color w:val="auto"/>
                <w:lang w:val="en-GB"/>
              </w:rPr>
            </w:pPr>
            <w:r w:rsidRPr="00E470C9">
              <w:rPr>
                <w:rFonts w:asciiTheme="minorHAnsi" w:hAnsiTheme="minorHAnsi"/>
                <w:color w:val="auto"/>
                <w:lang w:val="en-GB"/>
              </w:rPr>
              <w:t>PAYMENT</w:t>
            </w:r>
            <w:r w:rsidR="00386E81" w:rsidRPr="00E470C9">
              <w:rPr>
                <w:rFonts w:asciiTheme="minorHAnsi" w:hAnsiTheme="minorHAnsi"/>
                <w:color w:val="auto"/>
                <w:lang w:val="en-GB"/>
              </w:rPr>
              <w:t xml:space="preserve"> </w:t>
            </w:r>
            <w:r w:rsidR="0033553A" w:rsidRPr="00E470C9">
              <w:rPr>
                <w:rFonts w:asciiTheme="minorHAnsi" w:hAnsiTheme="minorHAnsi"/>
                <w:color w:val="auto"/>
                <w:lang w:val="en-GB"/>
              </w:rPr>
              <w:t>DUE</w:t>
            </w:r>
          </w:p>
        </w:tc>
      </w:tr>
      <w:tr w:rsidR="00671586" w:rsidRPr="00E470C9">
        <w:trPr>
          <w:trHeight w:hRule="exact" w:val="48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4508E9" w:rsidP="004508E9">
            <w:pPr>
              <w:pStyle w:val="TableText"/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3</w:t>
            </w:r>
            <w:r w:rsidRPr="00E470C9">
              <w:rPr>
                <w:rFonts w:asciiTheme="minorHAnsi" w:hAnsiTheme="minorHAnsi" w:cs="Arial"/>
                <w:sz w:val="18"/>
                <w:szCs w:val="18"/>
                <w:vertAlign w:val="superscript"/>
                <w:lang w:val="en-GB"/>
              </w:rPr>
              <w:t>rd</w:t>
            </w: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August</w:t>
            </w:r>
            <w:r w:rsidR="00395F9F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</w:t>
            </w:r>
            <w:r w:rsidR="003621B1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2</w:t>
            </w:r>
            <w:r w:rsidR="00EE1676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01</w:t>
            </w: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47D1" w:rsidRPr="00E470C9" w:rsidRDefault="005647D1" w:rsidP="005E78DF">
            <w:pPr>
              <w:spacing w:before="2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P</w:t>
            </w:r>
            <w:r w:rsidR="001E6E1F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O#</w:t>
            </w:r>
          </w:p>
          <w:p w:rsidR="00671586" w:rsidRPr="00E470C9" w:rsidRDefault="00671586" w:rsidP="0036541C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4508E9" w:rsidP="004508E9">
            <w:pPr>
              <w:pStyle w:val="TableText"/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Week 40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4508E9">
            <w:pPr>
              <w:pStyle w:val="TableText"/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proofErr w:type="spellStart"/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Seafreight</w:t>
            </w:r>
            <w:proofErr w:type="spellEnd"/>
            <w:r w:rsidR="006C1BEE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2F7F72" w:rsidP="00E37747">
            <w:pPr>
              <w:pStyle w:val="TableText"/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8027</w:t>
            </w:r>
            <w:r w:rsidR="00ED0B5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/</w:t>
            </w:r>
            <w:r w:rsidR="006C1BEE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8</w:t>
            </w:r>
            <w:r w:rsidR="00E37747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93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5647D1" w:rsidP="004508E9">
            <w:pPr>
              <w:pStyle w:val="TableText"/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30</w:t>
            </w:r>
            <w:r w:rsidR="004508E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% now/70% 30</w:t>
            </w: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days</w:t>
            </w:r>
          </w:p>
        </w:tc>
      </w:tr>
    </w:tbl>
    <w:p w:rsidR="00671586" w:rsidRPr="00E470C9" w:rsidRDefault="00671586">
      <w:pPr>
        <w:rPr>
          <w:rFonts w:asciiTheme="minorHAnsi" w:hAnsiTheme="minorHAnsi" w:cs="Arial"/>
          <w:sz w:val="18"/>
          <w:szCs w:val="18"/>
          <w:lang w:val="en-GB"/>
        </w:rPr>
      </w:pPr>
    </w:p>
    <w:tbl>
      <w:tblPr>
        <w:tblW w:w="1080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6480"/>
        <w:gridCol w:w="1436"/>
        <w:gridCol w:w="1444"/>
      </w:tblGrid>
      <w:tr w:rsidR="00671586" w:rsidRPr="00E470C9">
        <w:tc>
          <w:tcPr>
            <w:tcW w:w="14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  <w:t>quantity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4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  <w:t>unit price</w:t>
            </w:r>
          </w:p>
        </w:tc>
        <w:tc>
          <w:tcPr>
            <w:tcW w:w="14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586" w:rsidRPr="00E470C9" w:rsidRDefault="00671586">
            <w:pPr>
              <w:pStyle w:val="ColumnHead"/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color w:val="auto"/>
                <w:sz w:val="18"/>
                <w:szCs w:val="18"/>
                <w:lang w:val="en-GB"/>
              </w:rPr>
              <w:t>amount</w:t>
            </w:r>
          </w:p>
        </w:tc>
      </w:tr>
      <w:tr w:rsidR="00671586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671586" w:rsidRPr="00E470C9" w:rsidRDefault="00395F9F" w:rsidP="00395F9F">
            <w:pPr>
              <w:pStyle w:val="NonDecimal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        5</w:t>
            </w:r>
            <w:r w:rsidR="004508E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,000</w:t>
            </w:r>
          </w:p>
        </w:tc>
        <w:tc>
          <w:tcPr>
            <w:tcW w:w="6480" w:type="dxa"/>
            <w:tcBorders>
              <w:right w:val="single" w:sz="6" w:space="0" w:color="auto"/>
            </w:tcBorders>
          </w:tcPr>
          <w:p w:rsidR="00671586" w:rsidRPr="00E470C9" w:rsidRDefault="00F95E66" w:rsidP="004508E9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</w:t>
            </w:r>
            <w:r w:rsidR="004508E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Teal </w:t>
            </w:r>
            <w:proofErr w:type="spellStart"/>
            <w:r w:rsidR="004508E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Microfibre</w:t>
            </w:r>
            <w:proofErr w:type="spellEnd"/>
            <w:r w:rsidR="004508E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Cosmetic Pouch with woven label</w:t>
            </w:r>
            <w:r w:rsidR="00AB123B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, branded zipper pull</w:t>
            </w:r>
          </w:p>
        </w:tc>
        <w:tc>
          <w:tcPr>
            <w:tcW w:w="1436" w:type="dxa"/>
            <w:tcBorders>
              <w:right w:val="single" w:sz="6" w:space="0" w:color="auto"/>
            </w:tcBorders>
          </w:tcPr>
          <w:p w:rsidR="00671586" w:rsidRPr="00E470C9" w:rsidRDefault="00395F9F" w:rsidP="00AB123B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GBP</w:t>
            </w:r>
            <w:r w:rsidR="00156162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2F7488" w:rsidRPr="00E470C9" w:rsidRDefault="00395F9F" w:rsidP="000B453A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GBP</w:t>
            </w:r>
            <w:r w:rsidR="00156162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</w:t>
            </w:r>
          </w:p>
          <w:p w:rsidR="002F7488" w:rsidRPr="00E470C9" w:rsidRDefault="002F7488" w:rsidP="000B453A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  <w:p w:rsidR="002F7488" w:rsidRPr="00E470C9" w:rsidRDefault="002F7488" w:rsidP="000B453A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  <w:p w:rsidR="00671586" w:rsidRPr="00E470C9" w:rsidRDefault="00824B5F" w:rsidP="000B453A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17,205.00</w:t>
            </w:r>
          </w:p>
        </w:tc>
      </w:tr>
      <w:tr w:rsidR="00671586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671586" w:rsidRPr="00E470C9" w:rsidRDefault="004508E9" w:rsidP="007D2799">
            <w:pPr>
              <w:pStyle w:val="NonDecimal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         5,000</w:t>
            </w:r>
          </w:p>
        </w:tc>
        <w:tc>
          <w:tcPr>
            <w:tcW w:w="6480" w:type="dxa"/>
            <w:tcBorders>
              <w:right w:val="single" w:sz="6" w:space="0" w:color="auto"/>
            </w:tcBorders>
          </w:tcPr>
          <w:p w:rsidR="00671586" w:rsidRPr="00E470C9" w:rsidRDefault="004508E9" w:rsidP="00F10C41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Teal </w:t>
            </w:r>
            <w:proofErr w:type="spellStart"/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Microfibre</w:t>
            </w:r>
            <w:proofErr w:type="spellEnd"/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Brush Roll with woven label</w:t>
            </w:r>
            <w:r w:rsidR="00AB123B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, satin ribbon closure</w:t>
            </w:r>
          </w:p>
        </w:tc>
        <w:tc>
          <w:tcPr>
            <w:tcW w:w="1436" w:type="dxa"/>
            <w:tcBorders>
              <w:right w:val="single" w:sz="6" w:space="0" w:color="auto"/>
            </w:tcBorders>
          </w:tcPr>
          <w:p w:rsidR="00671586" w:rsidRPr="00E470C9" w:rsidRDefault="00671586" w:rsidP="0036541C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671586" w:rsidRPr="00E470C9" w:rsidRDefault="00671586" w:rsidP="007D2799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</w:tr>
      <w:tr w:rsidR="00671586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671586" w:rsidRPr="00E470C9" w:rsidRDefault="00AB123B">
            <w:pPr>
              <w:pStyle w:val="NonDecimal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         3,000</w:t>
            </w:r>
          </w:p>
        </w:tc>
        <w:tc>
          <w:tcPr>
            <w:tcW w:w="6480" w:type="dxa"/>
            <w:tcBorders>
              <w:right w:val="single" w:sz="6" w:space="0" w:color="auto"/>
            </w:tcBorders>
          </w:tcPr>
          <w:p w:rsidR="00671586" w:rsidRPr="00E470C9" w:rsidRDefault="00AB123B" w:rsidP="00B11119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</w:t>
            </w:r>
            <w:r w:rsidR="00B1111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Magnifying mirror (x10)</w:t>
            </w: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, </w:t>
            </w:r>
            <w:r w:rsidR="00B11119"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packed &amp; </w:t>
            </w: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boxed with LFF artwork</w:t>
            </w:r>
          </w:p>
        </w:tc>
        <w:tc>
          <w:tcPr>
            <w:tcW w:w="1436" w:type="dxa"/>
            <w:tcBorders>
              <w:right w:val="single" w:sz="6" w:space="0" w:color="auto"/>
            </w:tcBorders>
          </w:tcPr>
          <w:p w:rsidR="00671586" w:rsidRPr="00E470C9" w:rsidRDefault="00671586">
            <w:pPr>
              <w:pStyle w:val="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671586" w:rsidRPr="00E470C9" w:rsidRDefault="00671586">
            <w:pPr>
              <w:pStyle w:val="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</w:tr>
      <w:tr w:rsidR="00D03EFA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D03EFA" w:rsidRPr="00E470C9" w:rsidRDefault="00D03EFA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480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36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</w:tr>
      <w:tr w:rsidR="00D03EFA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D03EFA" w:rsidRPr="00E470C9" w:rsidRDefault="00D03EFA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480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36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</w:tr>
      <w:tr w:rsidR="00D03EFA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D03EFA" w:rsidRPr="00E470C9" w:rsidRDefault="00D03EFA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480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36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</w:tr>
      <w:tr w:rsidR="00D03EFA" w:rsidRPr="00E470C9">
        <w:trPr>
          <w:trHeight w:hRule="exact" w:val="480"/>
        </w:trPr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FA" w:rsidRPr="00E470C9" w:rsidRDefault="00D03EFA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480" w:type="dxa"/>
            <w:tcBorders>
              <w:bottom w:val="single" w:sz="6" w:space="0" w:color="auto"/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Text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36" w:type="dxa"/>
            <w:tcBorders>
              <w:bottom w:val="single" w:sz="6" w:space="0" w:color="auto"/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bottom w:val="single" w:sz="6" w:space="0" w:color="auto"/>
              <w:right w:val="single" w:sz="6" w:space="0" w:color="auto"/>
            </w:tcBorders>
          </w:tcPr>
          <w:p w:rsidR="00D03EFA" w:rsidRPr="00E470C9" w:rsidRDefault="00D03EFA" w:rsidP="00CA7BDE">
            <w:pPr>
              <w:pStyle w:val="TableData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</w:tr>
      <w:tr w:rsidR="00D03EFA" w:rsidRPr="00E470C9">
        <w:trPr>
          <w:trHeight w:hRule="exact" w:val="480"/>
        </w:trPr>
        <w:tc>
          <w:tcPr>
            <w:tcW w:w="9356" w:type="dxa"/>
            <w:gridSpan w:val="3"/>
            <w:tcBorders>
              <w:right w:val="single" w:sz="6" w:space="0" w:color="auto"/>
            </w:tcBorders>
          </w:tcPr>
          <w:p w:rsidR="00D03EFA" w:rsidRPr="00E470C9" w:rsidRDefault="00D03EFA">
            <w:pPr>
              <w:pStyle w:val="TableText"/>
              <w:jc w:val="right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SUBTOTAL</w:t>
            </w: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D03EFA" w:rsidRPr="00E470C9" w:rsidRDefault="00156162" w:rsidP="00AB123B">
            <w:pPr>
              <w:pStyle w:val="TableData"/>
              <w:ind w:left="0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 xml:space="preserve">GBP  </w:t>
            </w:r>
          </w:p>
        </w:tc>
      </w:tr>
      <w:tr w:rsidR="00D03EFA" w:rsidRPr="00E470C9">
        <w:trPr>
          <w:trHeight w:hRule="exact" w:val="480"/>
        </w:trPr>
        <w:tc>
          <w:tcPr>
            <w:tcW w:w="9356" w:type="dxa"/>
            <w:gridSpan w:val="3"/>
            <w:tcBorders>
              <w:right w:val="single" w:sz="6" w:space="0" w:color="auto"/>
            </w:tcBorders>
          </w:tcPr>
          <w:p w:rsidR="00D03EFA" w:rsidRPr="00E470C9" w:rsidRDefault="00DF054F">
            <w:pPr>
              <w:pStyle w:val="TableText"/>
              <w:jc w:val="right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VAT</w:t>
            </w: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D03EFA" w:rsidRPr="00E470C9" w:rsidRDefault="00DF054F" w:rsidP="00D03EFA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>GBP</w:t>
            </w:r>
          </w:p>
        </w:tc>
      </w:tr>
      <w:tr w:rsidR="00D03EFA" w:rsidRPr="00E470C9">
        <w:trPr>
          <w:trHeight w:hRule="exact" w:val="480"/>
        </w:trPr>
        <w:tc>
          <w:tcPr>
            <w:tcW w:w="9356" w:type="dxa"/>
            <w:gridSpan w:val="3"/>
            <w:tcBorders>
              <w:right w:val="single" w:sz="6" w:space="0" w:color="auto"/>
            </w:tcBorders>
          </w:tcPr>
          <w:p w:rsidR="00D03EFA" w:rsidRPr="00E470C9" w:rsidRDefault="00D03EFA">
            <w:pPr>
              <w:pStyle w:val="TableText"/>
              <w:jc w:val="right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</w:tcPr>
          <w:p w:rsidR="00D03EFA" w:rsidRPr="00E470C9" w:rsidRDefault="00D03EFA">
            <w:pPr>
              <w:pStyle w:val="TableData"/>
              <w:ind w:left="0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sz w:val="18"/>
                <w:szCs w:val="18"/>
                <w:lang w:val="en-GB"/>
              </w:rPr>
              <w:t xml:space="preserve">      </w:t>
            </w:r>
          </w:p>
        </w:tc>
      </w:tr>
      <w:tr w:rsidR="00D03EFA" w:rsidRPr="00E470C9">
        <w:trPr>
          <w:trHeight w:hRule="exact" w:val="480"/>
        </w:trPr>
        <w:tc>
          <w:tcPr>
            <w:tcW w:w="9356" w:type="dxa"/>
            <w:gridSpan w:val="3"/>
            <w:tcBorders>
              <w:right w:val="single" w:sz="6" w:space="0" w:color="auto"/>
            </w:tcBorders>
          </w:tcPr>
          <w:p w:rsidR="00D03EFA" w:rsidRPr="00E470C9" w:rsidRDefault="00D03EFA">
            <w:pPr>
              <w:pStyle w:val="TableText"/>
              <w:jc w:val="right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 xml:space="preserve">TOTAL  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FA" w:rsidRPr="00E470C9" w:rsidRDefault="00156162" w:rsidP="00DF054F">
            <w:pPr>
              <w:pStyle w:val="TableData"/>
              <w:ind w:left="0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470C9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GBP  0</w:t>
            </w:r>
          </w:p>
        </w:tc>
      </w:tr>
    </w:tbl>
    <w:p w:rsidR="00156162" w:rsidRPr="00E470C9" w:rsidRDefault="00156162">
      <w:pPr>
        <w:pStyle w:val="Notes"/>
        <w:rPr>
          <w:rFonts w:asciiTheme="minorHAnsi" w:hAnsiTheme="minorHAnsi"/>
          <w:sz w:val="18"/>
          <w:szCs w:val="18"/>
          <w:lang w:val="en-GB"/>
        </w:rPr>
      </w:pPr>
    </w:p>
    <w:p w:rsidR="00156162" w:rsidRPr="00E470C9" w:rsidRDefault="00156162" w:rsidP="00DF054F">
      <w:pPr>
        <w:pStyle w:val="DatesNotes"/>
        <w:rPr>
          <w:rFonts w:asciiTheme="minorHAnsi" w:hAnsiTheme="minorHAnsi"/>
          <w:b w:val="0"/>
          <w:sz w:val="18"/>
          <w:szCs w:val="18"/>
          <w:lang w:val="en-GB"/>
        </w:rPr>
      </w:pPr>
      <w:r w:rsidRPr="00E470C9">
        <w:rPr>
          <w:rFonts w:asciiTheme="minorHAnsi" w:hAnsiTheme="minorHAnsi"/>
          <w:b w:val="0"/>
          <w:sz w:val="18"/>
          <w:szCs w:val="18"/>
          <w:lang w:val="en-GB"/>
        </w:rPr>
        <w:t>Barclays Bank PLC</w:t>
      </w:r>
    </w:p>
    <w:p w:rsidR="00DF054F" w:rsidRPr="00E470C9" w:rsidRDefault="00DF054F" w:rsidP="00DF054F">
      <w:pPr>
        <w:pStyle w:val="DatesNotes"/>
        <w:rPr>
          <w:rFonts w:asciiTheme="minorHAnsi" w:hAnsiTheme="minorHAnsi"/>
          <w:b w:val="0"/>
          <w:sz w:val="18"/>
          <w:szCs w:val="18"/>
          <w:lang w:val="en-GB"/>
        </w:rPr>
      </w:pPr>
      <w:r w:rsidRPr="00E470C9">
        <w:rPr>
          <w:rFonts w:asciiTheme="minorHAnsi" w:hAnsiTheme="minorHAnsi"/>
          <w:b w:val="0"/>
          <w:sz w:val="18"/>
          <w:szCs w:val="18"/>
          <w:lang w:val="en-GB"/>
        </w:rPr>
        <w:t>Caroline Last Ltd (trading as Springboard Designs)</w:t>
      </w:r>
    </w:p>
    <w:p w:rsidR="00E37747" w:rsidRPr="00E470C9" w:rsidRDefault="00E37747" w:rsidP="00DF054F">
      <w:pPr>
        <w:pStyle w:val="DatesNotes"/>
        <w:rPr>
          <w:rFonts w:asciiTheme="minorHAnsi" w:hAnsiTheme="minorHAnsi"/>
          <w:b w:val="0"/>
          <w:sz w:val="18"/>
          <w:szCs w:val="18"/>
          <w:lang w:val="en-GB"/>
        </w:rPr>
      </w:pPr>
      <w:r w:rsidRPr="00E470C9">
        <w:rPr>
          <w:rFonts w:asciiTheme="minorHAnsi" w:hAnsiTheme="minorHAnsi"/>
          <w:b w:val="0"/>
          <w:sz w:val="18"/>
          <w:szCs w:val="18"/>
          <w:lang w:val="en-GB"/>
        </w:rPr>
        <w:t>Sort Code: 20-90-74</w:t>
      </w:r>
      <w:r w:rsidR="00DF054F" w:rsidRPr="00E470C9">
        <w:rPr>
          <w:rFonts w:asciiTheme="minorHAnsi" w:hAnsiTheme="minorHAnsi"/>
          <w:b w:val="0"/>
          <w:sz w:val="18"/>
          <w:szCs w:val="18"/>
          <w:lang w:val="en-GB"/>
        </w:rPr>
        <w:t xml:space="preserve"> A/c: 83966356</w:t>
      </w:r>
    </w:p>
    <w:p w:rsidR="00DF054F" w:rsidRPr="00E470C9" w:rsidRDefault="00DF054F" w:rsidP="00DF054F">
      <w:pPr>
        <w:pStyle w:val="DatesNotes"/>
        <w:rPr>
          <w:rFonts w:asciiTheme="minorHAnsi" w:hAnsiTheme="minorHAnsi"/>
          <w:b w:val="0"/>
          <w:sz w:val="18"/>
          <w:szCs w:val="18"/>
          <w:lang w:val="en-GB"/>
        </w:rPr>
      </w:pPr>
      <w:r w:rsidRPr="00E470C9">
        <w:rPr>
          <w:rFonts w:asciiTheme="minorHAnsi" w:hAnsiTheme="minorHAnsi"/>
          <w:b w:val="0"/>
          <w:sz w:val="18"/>
          <w:szCs w:val="18"/>
          <w:lang w:val="en-GB"/>
        </w:rPr>
        <w:t>IBAN: GB16BARC20907483966356</w:t>
      </w:r>
    </w:p>
    <w:p w:rsidR="00156162" w:rsidRPr="00E470C9" w:rsidRDefault="00156162">
      <w:pPr>
        <w:pStyle w:val="Notes"/>
        <w:rPr>
          <w:rFonts w:asciiTheme="minorHAnsi" w:hAnsiTheme="minorHAnsi"/>
          <w:color w:val="948A54" w:themeColor="background2" w:themeShade="80"/>
          <w:sz w:val="18"/>
          <w:szCs w:val="18"/>
          <w:lang w:val="en-GB"/>
        </w:rPr>
      </w:pPr>
    </w:p>
    <w:p w:rsidR="004508E9" w:rsidRPr="00E470C9" w:rsidRDefault="000D1CFE" w:rsidP="000D1CFE">
      <w:pPr>
        <w:pStyle w:val="Notes"/>
        <w:rPr>
          <w:rFonts w:asciiTheme="minorHAnsi" w:hAnsiTheme="minorHAnsi"/>
          <w:color w:val="948A54" w:themeColor="background2" w:themeShade="80"/>
          <w:sz w:val="22"/>
          <w:szCs w:val="22"/>
          <w:lang w:val="en-GB"/>
        </w:rPr>
      </w:pPr>
      <w:r>
        <w:rPr>
          <w:rFonts w:asciiTheme="minorHAnsi" w:hAnsiTheme="minorHAnsi"/>
          <w:lang w:val="en-GB"/>
        </w:rPr>
        <w:t>Springboard Designs</w:t>
      </w:r>
    </w:p>
    <w:p w:rsidR="00156162" w:rsidRPr="00E470C9" w:rsidRDefault="00156162" w:rsidP="000D1CFE">
      <w:pPr>
        <w:pStyle w:val="Notes"/>
        <w:rPr>
          <w:rFonts w:asciiTheme="minorHAnsi" w:hAnsiTheme="minorHAnsi"/>
          <w:sz w:val="18"/>
          <w:szCs w:val="18"/>
          <w:lang w:val="en-GB"/>
        </w:rPr>
      </w:pPr>
      <w:r w:rsidRPr="00E470C9">
        <w:rPr>
          <w:rFonts w:asciiTheme="minorHAnsi" w:hAnsiTheme="minorHAnsi"/>
          <w:sz w:val="18"/>
          <w:szCs w:val="18"/>
          <w:lang w:val="en-GB"/>
        </w:rPr>
        <w:t xml:space="preserve">44 </w:t>
      </w:r>
      <w:proofErr w:type="spellStart"/>
      <w:r w:rsidRPr="00E470C9">
        <w:rPr>
          <w:rFonts w:asciiTheme="minorHAnsi" w:hAnsiTheme="minorHAnsi"/>
          <w:sz w:val="18"/>
          <w:szCs w:val="18"/>
          <w:lang w:val="en-GB"/>
        </w:rPr>
        <w:t>Franche</w:t>
      </w:r>
      <w:proofErr w:type="spellEnd"/>
      <w:r w:rsidRPr="00E470C9">
        <w:rPr>
          <w:rFonts w:asciiTheme="minorHAnsi" w:hAnsiTheme="minorHAnsi"/>
          <w:sz w:val="18"/>
          <w:szCs w:val="18"/>
          <w:lang w:val="en-GB"/>
        </w:rPr>
        <w:t xml:space="preserve"> Court Road London SW17 0JU</w:t>
      </w:r>
    </w:p>
    <w:p w:rsidR="004508E9" w:rsidRPr="00E470C9" w:rsidRDefault="00076602" w:rsidP="000D1CFE">
      <w:pPr>
        <w:pStyle w:val="Notes"/>
        <w:rPr>
          <w:rFonts w:asciiTheme="minorHAnsi" w:hAnsiTheme="minorHAnsi"/>
          <w:sz w:val="18"/>
          <w:szCs w:val="18"/>
          <w:lang w:val="en-GB"/>
        </w:rPr>
      </w:pPr>
      <w:hyperlink r:id="rId5" w:history="1">
        <w:r w:rsidR="004508E9" w:rsidRPr="00E470C9">
          <w:rPr>
            <w:rStyle w:val="Hyperlink"/>
            <w:rFonts w:asciiTheme="minorHAnsi" w:hAnsiTheme="minorHAnsi"/>
            <w:color w:val="auto"/>
            <w:sz w:val="18"/>
            <w:szCs w:val="18"/>
            <w:lang w:val="en-GB"/>
          </w:rPr>
          <w:t>caroline@springboarddesigns.co.uk</w:t>
        </w:r>
      </w:hyperlink>
    </w:p>
    <w:p w:rsidR="00156162" w:rsidRPr="00E470C9" w:rsidRDefault="004508E9" w:rsidP="000D1CFE">
      <w:pPr>
        <w:pStyle w:val="Notes"/>
        <w:rPr>
          <w:rFonts w:asciiTheme="minorHAnsi" w:hAnsiTheme="minorHAnsi"/>
          <w:sz w:val="18"/>
          <w:szCs w:val="18"/>
          <w:lang w:val="en-GB"/>
        </w:rPr>
      </w:pPr>
      <w:r w:rsidRPr="00E470C9">
        <w:rPr>
          <w:rFonts w:asciiTheme="minorHAnsi" w:hAnsiTheme="minorHAnsi"/>
          <w:sz w:val="18"/>
          <w:szCs w:val="18"/>
          <w:lang w:val="en-GB"/>
        </w:rPr>
        <w:t>+</w:t>
      </w:r>
      <w:r w:rsidR="00156162" w:rsidRPr="00E470C9">
        <w:rPr>
          <w:rFonts w:asciiTheme="minorHAnsi" w:hAnsiTheme="minorHAnsi"/>
          <w:sz w:val="18"/>
          <w:szCs w:val="18"/>
          <w:lang w:val="en-GB"/>
        </w:rPr>
        <w:t>44 (0)20 8355 0202</w:t>
      </w:r>
      <w:r w:rsidR="00DF054F" w:rsidRPr="00E470C9">
        <w:rPr>
          <w:rFonts w:asciiTheme="minorHAnsi" w:hAnsiTheme="minorHAnsi"/>
          <w:sz w:val="18"/>
          <w:szCs w:val="18"/>
          <w:lang w:val="en-GB"/>
        </w:rPr>
        <w:t xml:space="preserve"> / </w:t>
      </w:r>
      <w:r w:rsidR="00156162" w:rsidRPr="00E470C9">
        <w:rPr>
          <w:rFonts w:asciiTheme="minorHAnsi" w:hAnsiTheme="minorHAnsi"/>
          <w:sz w:val="18"/>
          <w:szCs w:val="18"/>
          <w:lang w:val="en-GB"/>
        </w:rPr>
        <w:t>+44 (0)7866 075131</w:t>
      </w:r>
    </w:p>
    <w:p w:rsidR="00156162" w:rsidRPr="00E470C9" w:rsidRDefault="00156162" w:rsidP="000D1CFE">
      <w:pPr>
        <w:pStyle w:val="Notes"/>
        <w:rPr>
          <w:rFonts w:asciiTheme="minorHAnsi" w:hAnsiTheme="minorHAnsi"/>
          <w:sz w:val="18"/>
          <w:szCs w:val="18"/>
          <w:lang w:val="en-GB"/>
        </w:rPr>
      </w:pPr>
      <w:r w:rsidRPr="00E470C9">
        <w:rPr>
          <w:rFonts w:asciiTheme="minorHAnsi" w:hAnsiTheme="minorHAnsi"/>
          <w:sz w:val="18"/>
          <w:szCs w:val="18"/>
          <w:lang w:val="en-GB"/>
        </w:rPr>
        <w:t>VAT no.</w:t>
      </w:r>
      <w:r w:rsidR="00DF054F" w:rsidRPr="00E470C9">
        <w:rPr>
          <w:rFonts w:asciiTheme="minorHAnsi" w:hAnsiTheme="minorHAnsi"/>
          <w:sz w:val="18"/>
          <w:szCs w:val="18"/>
        </w:rPr>
        <w:t xml:space="preserve"> 220 0565 61</w:t>
      </w:r>
    </w:p>
    <w:p w:rsidR="00671586" w:rsidRPr="00E470C9" w:rsidRDefault="00671586">
      <w:pPr>
        <w:pStyle w:val="DatesNotes"/>
        <w:rPr>
          <w:rFonts w:asciiTheme="minorHAnsi" w:hAnsiTheme="minorHAnsi"/>
          <w:lang w:val="en-GB"/>
        </w:rPr>
      </w:pPr>
    </w:p>
    <w:p w:rsidR="00671586" w:rsidRPr="00E470C9" w:rsidRDefault="00671586">
      <w:pPr>
        <w:pStyle w:val="DatesNotes"/>
        <w:jc w:val="center"/>
        <w:rPr>
          <w:rFonts w:asciiTheme="minorHAnsi" w:hAnsiTheme="minorHAnsi"/>
          <w:lang w:val="en-GB"/>
        </w:rPr>
      </w:pPr>
    </w:p>
    <w:sectPr w:rsidR="00671586" w:rsidRPr="00E470C9" w:rsidSect="00201604">
      <w:pgSz w:w="11907" w:h="16840" w:code="9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Script">
    <w:altName w:val="Geneva"/>
    <w:charset w:val="00"/>
    <w:family w:val="swiss"/>
    <w:pitch w:val="variable"/>
    <w:sig w:usb0="0000028F" w:usb1="00000000" w:usb2="00000000" w:usb3="00000000" w:csb0="0000009F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701"/>
  <w:doNotTrackMoves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0F7AC8"/>
    <w:rsid w:val="000059A4"/>
    <w:rsid w:val="00011DF6"/>
    <w:rsid w:val="00016E4A"/>
    <w:rsid w:val="000202FD"/>
    <w:rsid w:val="000402BC"/>
    <w:rsid w:val="000538E9"/>
    <w:rsid w:val="0006486D"/>
    <w:rsid w:val="00065AD6"/>
    <w:rsid w:val="00066DC9"/>
    <w:rsid w:val="00076602"/>
    <w:rsid w:val="000A18D4"/>
    <w:rsid w:val="000B1C03"/>
    <w:rsid w:val="000B453A"/>
    <w:rsid w:val="000C406D"/>
    <w:rsid w:val="000D1CFE"/>
    <w:rsid w:val="000F5BF1"/>
    <w:rsid w:val="000F7AC8"/>
    <w:rsid w:val="00111D49"/>
    <w:rsid w:val="00144B1D"/>
    <w:rsid w:val="001459B1"/>
    <w:rsid w:val="00154ED2"/>
    <w:rsid w:val="00156162"/>
    <w:rsid w:val="00166273"/>
    <w:rsid w:val="00184B3A"/>
    <w:rsid w:val="00193C51"/>
    <w:rsid w:val="001C1934"/>
    <w:rsid w:val="001D03A7"/>
    <w:rsid w:val="001D65CF"/>
    <w:rsid w:val="001E53CE"/>
    <w:rsid w:val="001E6E1F"/>
    <w:rsid w:val="0020115D"/>
    <w:rsid w:val="00201604"/>
    <w:rsid w:val="0023556D"/>
    <w:rsid w:val="00283666"/>
    <w:rsid w:val="002D1C8D"/>
    <w:rsid w:val="002D6E97"/>
    <w:rsid w:val="002F0FDD"/>
    <w:rsid w:val="002F7488"/>
    <w:rsid w:val="002F7F72"/>
    <w:rsid w:val="003256B5"/>
    <w:rsid w:val="0033553A"/>
    <w:rsid w:val="003365E8"/>
    <w:rsid w:val="00341450"/>
    <w:rsid w:val="00354063"/>
    <w:rsid w:val="003621B1"/>
    <w:rsid w:val="0036541C"/>
    <w:rsid w:val="00386E81"/>
    <w:rsid w:val="00395F9F"/>
    <w:rsid w:val="003B5E44"/>
    <w:rsid w:val="003E168D"/>
    <w:rsid w:val="004018ED"/>
    <w:rsid w:val="004072D0"/>
    <w:rsid w:val="00414B7F"/>
    <w:rsid w:val="00436877"/>
    <w:rsid w:val="00441511"/>
    <w:rsid w:val="004508E9"/>
    <w:rsid w:val="00451693"/>
    <w:rsid w:val="0047068E"/>
    <w:rsid w:val="004E5F96"/>
    <w:rsid w:val="005065CE"/>
    <w:rsid w:val="005647D1"/>
    <w:rsid w:val="00564A47"/>
    <w:rsid w:val="0057310C"/>
    <w:rsid w:val="00583BFB"/>
    <w:rsid w:val="005A3CE3"/>
    <w:rsid w:val="005E78DF"/>
    <w:rsid w:val="005F5BF5"/>
    <w:rsid w:val="006101C4"/>
    <w:rsid w:val="00614F50"/>
    <w:rsid w:val="00615A55"/>
    <w:rsid w:val="0062779C"/>
    <w:rsid w:val="00633778"/>
    <w:rsid w:val="00647B89"/>
    <w:rsid w:val="006702A5"/>
    <w:rsid w:val="00671586"/>
    <w:rsid w:val="00681A12"/>
    <w:rsid w:val="006952B5"/>
    <w:rsid w:val="006C1BEE"/>
    <w:rsid w:val="006C5F2F"/>
    <w:rsid w:val="006E3162"/>
    <w:rsid w:val="006E3797"/>
    <w:rsid w:val="006E5517"/>
    <w:rsid w:val="00705D14"/>
    <w:rsid w:val="007157C6"/>
    <w:rsid w:val="007413FB"/>
    <w:rsid w:val="00792AEA"/>
    <w:rsid w:val="00795DAC"/>
    <w:rsid w:val="007A7909"/>
    <w:rsid w:val="007D2799"/>
    <w:rsid w:val="007D524E"/>
    <w:rsid w:val="008071CA"/>
    <w:rsid w:val="00822672"/>
    <w:rsid w:val="00824B5F"/>
    <w:rsid w:val="00832E13"/>
    <w:rsid w:val="0083608A"/>
    <w:rsid w:val="00843D21"/>
    <w:rsid w:val="00890AC9"/>
    <w:rsid w:val="008D0919"/>
    <w:rsid w:val="008D4E4D"/>
    <w:rsid w:val="008F66E2"/>
    <w:rsid w:val="00900865"/>
    <w:rsid w:val="009223CB"/>
    <w:rsid w:val="00922701"/>
    <w:rsid w:val="00923CB8"/>
    <w:rsid w:val="0094200D"/>
    <w:rsid w:val="0094492C"/>
    <w:rsid w:val="00946B5C"/>
    <w:rsid w:val="009620AA"/>
    <w:rsid w:val="0096711B"/>
    <w:rsid w:val="00967144"/>
    <w:rsid w:val="009821AE"/>
    <w:rsid w:val="009905F0"/>
    <w:rsid w:val="00990622"/>
    <w:rsid w:val="00991377"/>
    <w:rsid w:val="00996209"/>
    <w:rsid w:val="009B3DAF"/>
    <w:rsid w:val="00A629B2"/>
    <w:rsid w:val="00A83A19"/>
    <w:rsid w:val="00A90AB4"/>
    <w:rsid w:val="00AB123B"/>
    <w:rsid w:val="00B014D7"/>
    <w:rsid w:val="00B11119"/>
    <w:rsid w:val="00B22226"/>
    <w:rsid w:val="00B35743"/>
    <w:rsid w:val="00B40B22"/>
    <w:rsid w:val="00B4753C"/>
    <w:rsid w:val="00B5256B"/>
    <w:rsid w:val="00B867C3"/>
    <w:rsid w:val="00BA1B1D"/>
    <w:rsid w:val="00BB3012"/>
    <w:rsid w:val="00BB5E99"/>
    <w:rsid w:val="00BD0971"/>
    <w:rsid w:val="00BD3453"/>
    <w:rsid w:val="00C0706B"/>
    <w:rsid w:val="00C0707A"/>
    <w:rsid w:val="00C0709D"/>
    <w:rsid w:val="00C20232"/>
    <w:rsid w:val="00C45CB5"/>
    <w:rsid w:val="00C535A8"/>
    <w:rsid w:val="00C7631D"/>
    <w:rsid w:val="00C9626A"/>
    <w:rsid w:val="00CA222E"/>
    <w:rsid w:val="00CC5234"/>
    <w:rsid w:val="00CD0317"/>
    <w:rsid w:val="00CD3CFA"/>
    <w:rsid w:val="00CD5B73"/>
    <w:rsid w:val="00D03EFA"/>
    <w:rsid w:val="00D06BC6"/>
    <w:rsid w:val="00D111A1"/>
    <w:rsid w:val="00D16FC2"/>
    <w:rsid w:val="00DA5FD8"/>
    <w:rsid w:val="00DC42E2"/>
    <w:rsid w:val="00DD2CA2"/>
    <w:rsid w:val="00DD3FF0"/>
    <w:rsid w:val="00DF054F"/>
    <w:rsid w:val="00E065CC"/>
    <w:rsid w:val="00E16FB1"/>
    <w:rsid w:val="00E24FA7"/>
    <w:rsid w:val="00E340C5"/>
    <w:rsid w:val="00E37747"/>
    <w:rsid w:val="00E413DB"/>
    <w:rsid w:val="00E43C1E"/>
    <w:rsid w:val="00E470C9"/>
    <w:rsid w:val="00E828B3"/>
    <w:rsid w:val="00EA6E7B"/>
    <w:rsid w:val="00EB5E9F"/>
    <w:rsid w:val="00EC44E4"/>
    <w:rsid w:val="00ED0B59"/>
    <w:rsid w:val="00EE1676"/>
    <w:rsid w:val="00EF0F03"/>
    <w:rsid w:val="00EF65B5"/>
    <w:rsid w:val="00F10C41"/>
    <w:rsid w:val="00F37D2D"/>
    <w:rsid w:val="00F6017A"/>
    <w:rsid w:val="00F629EF"/>
    <w:rsid w:val="00F712EF"/>
    <w:rsid w:val="00F713E6"/>
    <w:rsid w:val="00F9473C"/>
    <w:rsid w:val="00F95E66"/>
    <w:rsid w:val="00FB61CC"/>
    <w:rsid w:val="00FB73B6"/>
    <w:rsid w:val="00FC33F9"/>
    <w:rsid w:val="00FF1D9A"/>
  </w:rsids>
  <m:mathPr>
    <m:mathFont m:val="Agenda-Medium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1604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201604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Heading2">
    <w:name w:val="heading 2"/>
    <w:basedOn w:val="Normal"/>
    <w:next w:val="Normal"/>
    <w:qFormat/>
    <w:rsid w:val="00201604"/>
    <w:p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Indent"/>
    <w:qFormat/>
    <w:rsid w:val="00201604"/>
    <w:pPr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201604"/>
    <w:pPr>
      <w:keepNext/>
      <w:ind w:left="720" w:hanging="720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Indent">
    <w:name w:val="Normal Indent"/>
    <w:basedOn w:val="Normal"/>
    <w:rsid w:val="00201604"/>
    <w:pPr>
      <w:ind w:left="720"/>
    </w:pPr>
  </w:style>
  <w:style w:type="paragraph" w:customStyle="1" w:styleId="AddressPhone">
    <w:name w:val="Address/Phone"/>
    <w:basedOn w:val="Normal"/>
    <w:rsid w:val="00201604"/>
    <w:pPr>
      <w:ind w:left="245"/>
    </w:pPr>
  </w:style>
  <w:style w:type="paragraph" w:styleId="Title">
    <w:name w:val="Title"/>
    <w:basedOn w:val="Normal"/>
    <w:qFormat/>
    <w:rsid w:val="00201604"/>
    <w:pPr>
      <w:ind w:right="40"/>
      <w:jc w:val="right"/>
    </w:pPr>
    <w:rPr>
      <w:sz w:val="60"/>
    </w:rPr>
  </w:style>
  <w:style w:type="paragraph" w:customStyle="1" w:styleId="Legalese">
    <w:name w:val="Legalese"/>
    <w:basedOn w:val="Normal"/>
    <w:rsid w:val="00201604"/>
    <w:pPr>
      <w:ind w:left="86" w:right="86"/>
    </w:pPr>
    <w:rPr>
      <w:sz w:val="12"/>
    </w:rPr>
  </w:style>
  <w:style w:type="paragraph" w:customStyle="1" w:styleId="TableText">
    <w:name w:val="TableText"/>
    <w:basedOn w:val="TableData"/>
    <w:rsid w:val="00201604"/>
    <w:pPr>
      <w:tabs>
        <w:tab w:val="clear" w:pos="1008"/>
      </w:tabs>
    </w:pPr>
  </w:style>
  <w:style w:type="paragraph" w:customStyle="1" w:styleId="TableData">
    <w:name w:val="TableData"/>
    <w:basedOn w:val="Normal"/>
    <w:rsid w:val="00201604"/>
    <w:pPr>
      <w:tabs>
        <w:tab w:val="decimal" w:pos="1008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Normal"/>
    <w:next w:val="Slogan"/>
    <w:rsid w:val="00201604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201604"/>
    <w:rPr>
      <w:b/>
      <w:i/>
    </w:rPr>
  </w:style>
  <w:style w:type="paragraph" w:customStyle="1" w:styleId="ColumnHead">
    <w:name w:val="ColumnHead"/>
    <w:basedOn w:val="Normal"/>
    <w:rsid w:val="00201604"/>
    <w:pPr>
      <w:jc w:val="center"/>
    </w:pPr>
    <w:rPr>
      <w:b/>
      <w:caps/>
      <w:color w:val="000000"/>
    </w:rPr>
  </w:style>
  <w:style w:type="paragraph" w:customStyle="1" w:styleId="DatesNotes">
    <w:name w:val="Dates/Notes"/>
    <w:basedOn w:val="Normal"/>
    <w:rsid w:val="00201604"/>
    <w:rPr>
      <w:b/>
    </w:rPr>
  </w:style>
  <w:style w:type="paragraph" w:styleId="Footer">
    <w:name w:val="footer"/>
    <w:basedOn w:val="Normal"/>
    <w:rsid w:val="00201604"/>
    <w:pPr>
      <w:tabs>
        <w:tab w:val="center" w:pos="4320"/>
        <w:tab w:val="right" w:pos="8640"/>
      </w:tabs>
    </w:pPr>
    <w:rPr>
      <w:caps/>
    </w:rPr>
  </w:style>
  <w:style w:type="paragraph" w:styleId="Header">
    <w:name w:val="header"/>
    <w:basedOn w:val="Normal"/>
    <w:rsid w:val="00201604"/>
    <w:pPr>
      <w:tabs>
        <w:tab w:val="center" w:pos="4320"/>
        <w:tab w:val="right" w:pos="8640"/>
      </w:tabs>
    </w:pPr>
  </w:style>
  <w:style w:type="paragraph" w:customStyle="1" w:styleId="Notes">
    <w:name w:val="Notes"/>
    <w:basedOn w:val="DatesNotes"/>
    <w:rsid w:val="00201604"/>
    <w:rPr>
      <w:b w:val="0"/>
    </w:rPr>
  </w:style>
  <w:style w:type="paragraph" w:customStyle="1" w:styleId="NonDecimalTableData">
    <w:name w:val="NonDecimalTableData"/>
    <w:basedOn w:val="TableData"/>
    <w:rsid w:val="00201604"/>
    <w:pPr>
      <w:tabs>
        <w:tab w:val="right" w:pos="1008"/>
      </w:tabs>
    </w:pPr>
  </w:style>
  <w:style w:type="character" w:styleId="Hyperlink">
    <w:name w:val="Hyperlink"/>
    <w:basedOn w:val="DefaultParagraphFont"/>
    <w:rsid w:val="00201604"/>
    <w:rPr>
      <w:color w:val="0000FF"/>
      <w:u w:val="single"/>
    </w:rPr>
  </w:style>
  <w:style w:type="character" w:styleId="FollowedHyperlink">
    <w:name w:val="FollowedHyperlink"/>
    <w:basedOn w:val="DefaultParagraphFont"/>
    <w:rsid w:val="00201604"/>
    <w:rPr>
      <w:color w:val="800080"/>
      <w:u w:val="single"/>
    </w:rPr>
  </w:style>
  <w:style w:type="paragraph" w:styleId="BalloonText">
    <w:name w:val="Balloon Text"/>
    <w:basedOn w:val="Normal"/>
    <w:semiHidden/>
    <w:rsid w:val="004E5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caroline@springboarddesigns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\WINWORD\TEMPLATE\INVOICE.DOT</Template>
  <TotalTime>6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Company Name</vt:lpstr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Company Name</dc:title>
  <dc:creator>***</dc:creator>
  <cp:lastModifiedBy>Pascal Wittet</cp:lastModifiedBy>
  <cp:revision>3</cp:revision>
  <cp:lastPrinted>2008-09-24T18:43:00Z</cp:lastPrinted>
  <dcterms:created xsi:type="dcterms:W3CDTF">2016-08-11T13:58:00Z</dcterms:created>
  <dcterms:modified xsi:type="dcterms:W3CDTF">2016-08-11T14:01:00Z</dcterms:modified>
</cp:coreProperties>
</file>